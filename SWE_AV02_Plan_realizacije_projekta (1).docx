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6F61C6" w:rsidR="002343C5" w:rsidRDefault="002343C5" w14:paraId="672A6659" wp14:textId="77777777">
      <w:pPr>
        <w:pStyle w:val="Teloteksta"/>
        <w:rPr>
          <w:lang w:val="sr-Latn-CS"/>
        </w:rPr>
      </w:pPr>
    </w:p>
    <w:p xmlns:wp14="http://schemas.microsoft.com/office/word/2010/wordml" w:rsidR="006D0694" w:rsidRDefault="006F61C6" w14:paraId="65786598" wp14:textId="4D41DECF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 w:rsidRPr="29F46668" w:rsidR="29F46668">
        <w:rPr>
          <w:lang w:val="sr-Latn-CS"/>
        </w:rPr>
        <w:t>OnClick shop</w:t>
      </w:r>
    </w:p>
    <w:p xmlns:wp14="http://schemas.microsoft.com/office/word/2010/wordml" w:rsidRPr="006F61C6" w:rsidR="002343C5" w:rsidRDefault="006D0694" w14:paraId="4AA46E2B" wp14:textId="17BEB167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 w:rsidRPr="29F46668" w:rsidR="29F46668">
        <w:rPr>
          <w:lang w:val="sr-Latn-CS"/>
        </w:rPr>
        <w:t>Sajt za prodaju novih i polovnih stvari</w:t>
      </w:r>
    </w:p>
    <w:p xmlns:wp14="http://schemas.microsoft.com/office/word/2010/wordml" w:rsidR="006D0694" w:rsidRDefault="006D0694" w14:paraId="0A37501D" wp14:textId="77777777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:rsidRDefault="006F61C6" w14:paraId="3CC94ADE" wp14:textId="77777777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Pr="006F61C6" w:rsidR="002343C5">
        <w:rPr>
          <w:lang w:val="sr-Latn-CS"/>
        </w:rPr>
        <w:t xml:space="preserve"> </w:t>
      </w:r>
    </w:p>
    <w:p xmlns:wp14="http://schemas.microsoft.com/office/word/2010/wordml" w:rsidRPr="006F61C6" w:rsidR="002343C5" w:rsidRDefault="002343C5" w14:paraId="5DAB6C7B" wp14:textId="77777777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:rsidRDefault="002343C5" w14:paraId="7E7B734B" wp14:textId="77777777">
      <w:pPr>
        <w:pStyle w:val="Naslov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Pr="006F61C6" w:rsid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Pr="006F61C6" w:rsid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xmlns:wp14="http://schemas.microsoft.com/office/word/2010/wordml" w:rsidRPr="006F61C6" w:rsidR="002343C5" w:rsidRDefault="002343C5" w14:paraId="02EB378F" wp14:textId="77777777">
      <w:pPr>
        <w:rPr>
          <w:lang w:val="sr-Latn-CS"/>
        </w:rPr>
        <w:sectPr w:rsidRPr="006F61C6" w:rsidR="002343C5" w:rsidSect="00280CEF">
          <w:headerReference w:type="default" r:id="rId7"/>
          <w:footerReference w:type="even" r:id="rId8"/>
          <w:pgSz w:w="11907" w:h="16840" w:orient="portrait" w:code="9"/>
          <w:pgMar w:top="1440" w:right="1440" w:bottom="1440" w:left="1440" w:header="708" w:footer="708" w:gutter="0"/>
          <w:cols w:space="708"/>
          <w:vAlign w:val="center"/>
        </w:sectPr>
      </w:pPr>
    </w:p>
    <w:p xmlns:wp14="http://schemas.microsoft.com/office/word/2010/wordml" w:rsidRPr="006F61C6" w:rsidR="002343C5" w:rsidRDefault="006F61C6" w14:paraId="023F6467" wp14:textId="77777777">
      <w:pPr>
        <w:pStyle w:val="Naslov"/>
        <w:rPr>
          <w:lang w:val="sr-Latn-CS"/>
        </w:rPr>
      </w:pPr>
      <w:r w:rsidRPr="006F61C6">
        <w:rPr>
          <w:lang w:val="sr-Latn-CS"/>
        </w:rPr>
        <w:t>Pregled izmena</w:t>
      </w:r>
    </w:p>
    <w:tbl>
      <w:tblPr>
        <w:tblW w:w="924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xmlns:wp14="http://schemas.microsoft.com/office/word/2010/wordml" w:rsidRPr="006F61C6" w:rsidR="002343C5" w:rsidTr="29F46668" w14:paraId="29D06CEC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6F61C6" w14:paraId="746F1487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Mar/>
          </w:tcPr>
          <w:p w:rsidRPr="006F61C6" w:rsidR="002343C5" w:rsidRDefault="006F61C6" w14:paraId="3102AD42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Mar/>
          </w:tcPr>
          <w:p w:rsidRPr="006F61C6" w:rsidR="002343C5" w:rsidRDefault="006F61C6" w14:paraId="702199EA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  <w:tcMar/>
          </w:tcPr>
          <w:p w:rsidRPr="006F61C6" w:rsidR="002343C5" w:rsidRDefault="006F61C6" w14:paraId="4C320DDC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xmlns:wp14="http://schemas.microsoft.com/office/word/2010/wordml" w:rsidRPr="006F61C6" w:rsidR="002343C5" w:rsidTr="29F46668" w14:paraId="1FEF128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6F61C6" w14:paraId="632E6288" wp14:textId="6A0C6F8C">
            <w:pPr>
              <w:pStyle w:val="Tabletex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24.10.2022.</w:t>
            </w:r>
          </w:p>
        </w:tc>
        <w:tc>
          <w:tcPr>
            <w:tcW w:w="1152" w:type="dxa"/>
            <w:tcMar/>
          </w:tcPr>
          <w:p w:rsidRPr="006F61C6" w:rsidR="002343C5" w:rsidRDefault="002343C5" w14:paraId="4B3AA50C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  <w:tcMar/>
          </w:tcPr>
          <w:p w:rsidRPr="006F61C6" w:rsidR="002343C5" w:rsidRDefault="006F61C6" w14:paraId="637F0B55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  <w:tcMar/>
          </w:tcPr>
          <w:p w:rsidRPr="006F61C6" w:rsidR="002343C5" w:rsidRDefault="00210E17" w14:paraId="52F5AC35" wp14:textId="5DB8095D">
            <w:pPr>
              <w:pStyle w:val="Tabletex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Anastasija</w:t>
            </w:r>
          </w:p>
        </w:tc>
      </w:tr>
      <w:tr xmlns:wp14="http://schemas.microsoft.com/office/word/2010/wordml" w:rsidRPr="006F61C6" w:rsidR="002343C5" w:rsidTr="29F46668" w14:paraId="6A05A80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5A39BBE3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41C8F396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72A3D3E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0D0B940D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6F61C6" w:rsidR="002343C5" w:rsidTr="29F46668" w14:paraId="0E27B00A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60061E4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44EAFD9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4B94D5A5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3DEEC669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6F61C6" w:rsidR="002343C5" w:rsidTr="29F46668" w14:paraId="3656B9AB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45FB0818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049F31CB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53128261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62486C05" wp14:textId="77777777">
            <w:pPr>
              <w:pStyle w:val="Tabletext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4101652C" wp14:textId="77777777">
      <w:pPr>
        <w:rPr>
          <w:lang w:val="sr-Latn-CS"/>
        </w:rPr>
      </w:pPr>
    </w:p>
    <w:p xmlns:wp14="http://schemas.microsoft.com/office/word/2010/wordml" w:rsidRPr="006F61C6" w:rsidR="002343C5" w:rsidRDefault="002343C5" w14:paraId="414DD773" wp14:textId="77777777">
      <w:pPr>
        <w:pStyle w:val="Naslov"/>
        <w:rPr>
          <w:lang w:val="sr-Latn-CS"/>
        </w:rPr>
      </w:pP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>Sadržaj</w:t>
      </w:r>
    </w:p>
    <w:p xmlns:wp14="http://schemas.microsoft.com/office/word/2010/wordml" w:rsidR="00382BDE" w:rsidRDefault="002343C5" w14:paraId="244A1554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B55C63" w:rsidR="00382BDE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Pr="00B55C63" w:rsidR="00382BDE">
        <w:rPr>
          <w:noProof/>
          <w:lang w:val="sr-Latn-CS"/>
        </w:rPr>
        <w:t>Ciljev dokumenta</w:t>
      </w:r>
      <w:r w:rsidR="00382BDE">
        <w:rPr>
          <w:noProof/>
        </w:rPr>
        <w:tab/>
      </w:r>
      <w:r w:rsidR="00382BDE"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 w:rsidR="00C75DBE">
        <w:rPr>
          <w:noProof/>
        </w:rPr>
      </w:r>
      <w:r w:rsidR="00382BDE">
        <w:rPr>
          <w:noProof/>
        </w:rPr>
        <w:fldChar w:fldCharType="separate"/>
      </w:r>
      <w:r w:rsidR="00382BDE">
        <w:rPr>
          <w:noProof/>
        </w:rPr>
        <w:t>4</w:t>
      </w:r>
      <w:r w:rsidR="00382BDE">
        <w:rPr>
          <w:noProof/>
        </w:rPr>
        <w:fldChar w:fldCharType="end"/>
      </w:r>
    </w:p>
    <w:p xmlns:wp14="http://schemas.microsoft.com/office/word/2010/wordml" w:rsidR="00382BDE" w:rsidRDefault="00382BDE" w14:paraId="5988275C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422A3A84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5FDA0EF9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3A30394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7BA13E8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0AB2B79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5170329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7FFB6790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D56C711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C6087D4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3B983FEB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6F61C6" w:rsidR="002343C5" w:rsidRDefault="002343C5" w14:paraId="2B7B78D6" wp14:textId="77777777">
      <w:pPr>
        <w:pStyle w:val="Naslov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 xml:space="preserve">Plan realizacije projekta </w:t>
      </w:r>
    </w:p>
    <w:p xmlns:wp14="http://schemas.microsoft.com/office/word/2010/wordml" w:rsidRPr="006F61C6" w:rsidR="002343C5" w:rsidRDefault="006F61C6" w14:paraId="362FD78F" wp14:textId="77777777">
      <w:pPr>
        <w:pStyle w:val="Naslov1"/>
        <w:numPr>
          <w:ilvl w:val="0"/>
          <w:numId w:val="5"/>
        </w:numPr>
        <w:rPr>
          <w:lang w:val="sr-Latn-CS"/>
        </w:rPr>
      </w:pPr>
      <w:bookmarkStart w:name="_Toc193690323" w:id="0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xmlns:wp14="http://schemas.microsoft.com/office/word/2010/wordml" w:rsidRPr="006F61C6" w:rsidR="002343C5" w:rsidP="006D0694" w:rsidRDefault="006F61C6" w14:paraId="320FD928" wp14:textId="0EC360A0">
      <w:pPr>
        <w:pStyle w:val="Teloteksta"/>
        <w:rPr>
          <w:lang w:val="sr-Latn-CS"/>
        </w:rPr>
      </w:pPr>
      <w:r w:rsidRPr="29F46668" w:rsidR="29F46668">
        <w:rPr>
          <w:lang w:val="sr-Latn-CS"/>
        </w:rPr>
        <w:t xml:space="preserve">Cilj dokumenta je definisanje zadataka i njihovo organizovanje u faze i iteracije potrebne za implementaciju sajta za prodaju novih i polovnih stvari “onClick </w:t>
      </w:r>
      <w:proofErr w:type="spellStart"/>
      <w:r w:rsidRPr="29F46668" w:rsidR="29F46668">
        <w:rPr>
          <w:lang w:val="sr-Latn-CS"/>
        </w:rPr>
        <w:t>shop</w:t>
      </w:r>
      <w:proofErr w:type="spellEnd"/>
      <w:r w:rsidRPr="29F46668" w:rsidR="29F46668">
        <w:rPr>
          <w:lang w:val="sr-Latn-CS"/>
        </w:rPr>
        <w:t xml:space="preserve">”. </w:t>
      </w:r>
    </w:p>
    <w:p xmlns:wp14="http://schemas.microsoft.com/office/word/2010/wordml" w:rsidRPr="006F61C6" w:rsidR="002343C5" w:rsidRDefault="006D0694" w14:paraId="1AA9D462" wp14:textId="77777777">
      <w:pPr>
        <w:pStyle w:val="Naslov1"/>
        <w:rPr>
          <w:lang w:val="sr-Latn-CS"/>
        </w:rPr>
      </w:pPr>
      <w:bookmarkStart w:name="_Toc193690324" w:id="1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xmlns:wp14="http://schemas.microsoft.com/office/word/2010/wordml" w:rsidRPr="006F61C6" w:rsidR="002343C5" w:rsidRDefault="006D0694" w14:paraId="08B3714C" wp14:textId="36525775">
      <w:pPr>
        <w:pStyle w:val="Teloteksta"/>
        <w:rPr>
          <w:lang w:val="sr-Latn-CS"/>
        </w:rPr>
      </w:pPr>
      <w:r w:rsidRPr="29F46668" w:rsidR="29F46668">
        <w:rPr>
          <w:lang w:val="sr-Latn-CS"/>
        </w:rPr>
        <w:t>Dokument opisuje opšti plan koji</w:t>
      </w:r>
      <w:r w:rsidRPr="29F46668" w:rsidR="29F46668">
        <w:rPr>
          <w:lang w:val="sr-Latn-CS"/>
        </w:rPr>
        <w:t xml:space="preserve"> će biti korišćen od strane A&amp;A tima </w:t>
      </w:r>
      <w:r w:rsidRPr="29F46668" w:rsidR="29F46668">
        <w:rPr>
          <w:lang w:val="sr-Latn-CS"/>
        </w:rPr>
        <w:t xml:space="preserve">za razvoj Web sajta “onClick shop” namenjenog za prodaju novih i polovnih stvari. </w:t>
      </w:r>
    </w:p>
    <w:p xmlns:wp14="http://schemas.microsoft.com/office/word/2010/wordml" w:rsidRPr="006F61C6" w:rsidR="002343C5" w:rsidRDefault="006D41CE" w14:paraId="64E1F285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 w:rsidR="002343C5">
        <w:rPr>
          <w:lang w:val="sr-Latn-CS"/>
        </w:rPr>
        <w:t xml:space="preserve">[1].  </w:t>
      </w:r>
    </w:p>
    <w:p xmlns:wp14="http://schemas.microsoft.com/office/word/2010/wordml" w:rsidRPr="006F61C6" w:rsidR="002343C5" w:rsidRDefault="006D41CE" w14:paraId="6F3B69C3" wp14:textId="77777777">
      <w:pPr>
        <w:pStyle w:val="Naslov1"/>
        <w:rPr>
          <w:lang w:val="sr-Latn-CS"/>
        </w:rPr>
      </w:pPr>
      <w:bookmarkStart w:name="_Toc193690325" w:id="2"/>
      <w:r>
        <w:rPr>
          <w:lang w:val="sr-Latn-CS"/>
        </w:rPr>
        <w:t>Reference</w:t>
      </w:r>
      <w:bookmarkEnd w:id="2"/>
    </w:p>
    <w:p xmlns:wp14="http://schemas.microsoft.com/office/word/2010/wordml" w:rsidRPr="006F61C6" w:rsidR="002343C5" w:rsidRDefault="006D41CE" w14:paraId="207EE3DF" wp14:textId="77777777">
      <w:pPr>
        <w:pStyle w:val="Teloteksta"/>
        <w:rPr>
          <w:lang w:val="sr-Latn-CS"/>
        </w:rPr>
      </w:pPr>
      <w:r>
        <w:rPr>
          <w:lang w:val="sr-Latn-CS"/>
        </w:rPr>
        <w:t>Spisak korišćene literature</w:t>
      </w:r>
      <w:r w:rsidRPr="006F61C6" w:rsidR="002343C5">
        <w:rPr>
          <w:lang w:val="sr-Latn-CS"/>
        </w:rPr>
        <w:t>:</w:t>
      </w:r>
    </w:p>
    <w:p xmlns:wp14="http://schemas.microsoft.com/office/word/2010/wordml" w:rsidR="002343C5" w:rsidP="003D5CA3" w:rsidRDefault="00260B17" w14:paraId="6D446ACD" wp14:textId="5744712F">
      <w:pPr>
        <w:pStyle w:val="Teloteksta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29F46668" w:rsidR="29F46668">
        <w:rPr>
          <w:lang w:val="sr-Latn-CS"/>
        </w:rPr>
        <w:t xml:space="preserve">onClick </w:t>
      </w:r>
      <w:proofErr w:type="spellStart"/>
      <w:r w:rsidRPr="29F46668" w:rsidR="29F46668">
        <w:rPr>
          <w:lang w:val="sr-Latn-CS"/>
        </w:rPr>
        <w:t>shop</w:t>
      </w:r>
      <w:proofErr w:type="spellEnd"/>
      <w:r w:rsidRPr="29F46668" w:rsidR="29F46668">
        <w:rPr>
          <w:lang w:val="sr-Latn-CS"/>
        </w:rPr>
        <w:t xml:space="preserve"> – Predlog projekta, A&amp;A-</w:t>
      </w:r>
      <w:proofErr w:type="spellStart"/>
      <w:r w:rsidRPr="29F46668" w:rsidR="29F46668">
        <w:rPr>
          <w:lang w:val="sr-Latn-CS"/>
        </w:rPr>
        <w:t>onClick</w:t>
      </w:r>
      <w:proofErr w:type="spellEnd"/>
      <w:r w:rsidRPr="29F46668" w:rsidR="29F46668">
        <w:rPr>
          <w:lang w:val="sr-Latn-CS"/>
        </w:rPr>
        <w:t xml:space="preserve"> shop-01, V1.0, 2022, A&amp;A team.</w:t>
      </w:r>
    </w:p>
    <w:p xmlns:wp14="http://schemas.microsoft.com/office/word/2010/wordml" w:rsidRPr="006F61C6" w:rsidR="00260B17" w:rsidP="003D5CA3" w:rsidRDefault="0046548E" w14:paraId="1C8212EB" wp14:textId="353EF7B4">
      <w:pPr>
        <w:pStyle w:val="Teloteksta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proofErr w:type="spellStart"/>
      <w:r w:rsidRPr="29F46668" w:rsidR="29F46668">
        <w:rPr>
          <w:lang w:val="sr-Latn-CS"/>
        </w:rPr>
        <w:t>OnClick</w:t>
      </w:r>
      <w:proofErr w:type="spellEnd"/>
      <w:r w:rsidRPr="29F46668" w:rsidR="29F46668">
        <w:rPr>
          <w:lang w:val="sr-Latn-CS"/>
        </w:rPr>
        <w:t xml:space="preserve"> </w:t>
      </w:r>
      <w:proofErr w:type="spellStart"/>
      <w:r w:rsidRPr="29F46668" w:rsidR="29F46668">
        <w:rPr>
          <w:lang w:val="sr-Latn-CS"/>
        </w:rPr>
        <w:t>shop</w:t>
      </w:r>
      <w:proofErr w:type="spellEnd"/>
      <w:r w:rsidRPr="29F46668" w:rsidR="29F46668">
        <w:rPr>
          <w:lang w:val="sr-Latn-CS"/>
        </w:rPr>
        <w:t xml:space="preserve"> – Planirani raspored aktivnosti na projektu, V1.0, 2022, A&amp;A team.</w:t>
      </w:r>
    </w:p>
    <w:p xmlns:wp14="http://schemas.microsoft.com/office/word/2010/wordml" w:rsidRPr="006F61C6" w:rsidR="002343C5" w:rsidRDefault="003D5CA3" w14:paraId="32E9A891" wp14:textId="77777777">
      <w:pPr>
        <w:pStyle w:val="Naslov1"/>
        <w:rPr>
          <w:lang w:val="sr-Latn-CS"/>
        </w:rPr>
      </w:pPr>
      <w:bookmarkStart w:name="_Toc193690326" w:id="3"/>
      <w:r>
        <w:rPr>
          <w:lang w:val="sr-Latn-CS"/>
        </w:rPr>
        <w:t>Plan razvojnih faza</w:t>
      </w:r>
      <w:bookmarkEnd w:id="3"/>
    </w:p>
    <w:p xmlns:wp14="http://schemas.microsoft.com/office/word/2010/wordml" w:rsidRPr="006F61C6" w:rsidR="002343C5" w:rsidRDefault="00EB4996" w14:paraId="244E9A2D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Pr="006F61C6" w:rsidR="002343C5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Pr="006F61C6" w:rsidR="002343C5">
        <w:rPr>
          <w:lang w:val="sr-Latn-CS"/>
        </w:rPr>
        <w:t>:</w:t>
      </w:r>
    </w:p>
    <w:p xmlns:wp14="http://schemas.microsoft.com/office/word/2010/wordml" w:rsidRPr="006F61C6" w:rsidR="002343C5" w:rsidRDefault="002343C5" w14:paraId="4B99056E" wp14:textId="77777777">
      <w:pPr>
        <w:pStyle w:val="Teloteksta"/>
        <w:rPr>
          <w:lang w:val="sr-Latn-CS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xmlns:wp14="http://schemas.microsoft.com/office/word/2010/wordml" w:rsidRPr="006F61C6" w:rsidR="00103833" w14:paraId="6DE8C3D7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17D716E8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Pr="006F61C6" w:rsidR="00103833" w:rsidRDefault="00103833" w14:paraId="189B3A03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Pr="006F61C6" w:rsidR="00103833" w:rsidRDefault="00103833" w14:paraId="18357BAD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xmlns:wp14="http://schemas.microsoft.com/office/word/2010/wordml" w:rsidRPr="006F61C6" w:rsidR="00103833" w14:paraId="0C78FB8A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24759A" w14:paraId="74185A04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Pr="006F61C6" w:rsidR="00103833" w:rsidRDefault="00103833" w14:paraId="649841BE" wp14:textId="77777777">
            <w:pPr>
              <w:pStyle w:val="Teloteksta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103833" w14:paraId="006D53B4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xmlns:wp14="http://schemas.microsoft.com/office/word/2010/wordml" w:rsidRPr="006F61C6" w:rsidR="00103833" w14:paraId="32F6999C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2CE32A5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Pr="006F61C6" w:rsidR="00103833" w:rsidRDefault="00103833" w14:paraId="56B20A0C" wp14:textId="77777777">
            <w:pPr>
              <w:pStyle w:val="Teloteksta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F334DC" w14:paraId="4B70E47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xmlns:wp14="http://schemas.microsoft.com/office/word/2010/wordml" w:rsidRPr="006F61C6" w:rsidR="00103833" w14:paraId="00F562AD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07E86A92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Pr="006F61C6" w:rsidR="00103833" w:rsidRDefault="00C30C23" w14:paraId="18F999B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Pr="006F61C6" w:rsidR="00103833" w:rsidRDefault="00F334DC" w14:paraId="139FC29D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xmlns:wp14="http://schemas.microsoft.com/office/word/2010/wordml" w:rsidRPr="006F61C6" w:rsidR="00103833" w14:paraId="66225D74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24759A" w14:paraId="470CA881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Pr="006F61C6" w:rsidR="00103833" w:rsidRDefault="00C30C23" w14:paraId="249FAAB8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103833" w14:paraId="4A0F8311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xmlns:wp14="http://schemas.microsoft.com/office/word/2010/wordml" w:rsidRPr="006F61C6" w:rsidR="002343C5" w:rsidRDefault="002343C5" w14:paraId="1299C43A" wp14:textId="77777777">
      <w:pPr>
        <w:pStyle w:val="Teloteksta"/>
        <w:rPr>
          <w:lang w:val="sr-Latn-CS"/>
        </w:rPr>
      </w:pPr>
    </w:p>
    <w:p xmlns:wp14="http://schemas.microsoft.com/office/word/2010/wordml" w:rsidRPr="006F61C6" w:rsidR="002343C5" w:rsidRDefault="00B549D9" w14:paraId="0F046720" wp14:textId="77777777">
      <w:pPr>
        <w:pStyle w:val="Teloteksta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 w:rsidR="002343C5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Pr="006F61C6" w:rsidR="002343C5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2343C5" w14:paraId="4DDBEF00" wp14:textId="77777777">
      <w:pPr>
        <w:pStyle w:val="Teloteksta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xmlns:wp14="http://schemas.microsoft.com/office/word/2010/wordml" w:rsidRPr="006F61C6" w:rsidR="002343C5" w:rsidTr="00525A35" w14:paraId="292091C8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B549D9" w14:paraId="517502A6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</w:tcPr>
          <w:p w:rsidRPr="006F61C6" w:rsidR="002343C5" w:rsidRDefault="00B549D9" w14:paraId="6CD8B696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Pr="006F61C6" w:rsidR="002343C5" w:rsidRDefault="003C6C27" w14:paraId="7F965655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xmlns:wp14="http://schemas.microsoft.com/office/word/2010/wordml" w:rsidRPr="006F61C6" w:rsidR="002343C5" w:rsidTr="00525A35" w14:paraId="05F3C877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24759A" w14:paraId="6F82C3F2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Pr="006F61C6" w:rsidR="00C30C23" w:rsidP="00CF694C" w:rsidRDefault="00103833" w14:paraId="0B4D5D3D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Pr="003C6C27" w:rsidR="003C6C27" w:rsidRDefault="003C6C27" w14:paraId="10185058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Pr="003C6C27" w:rsidR="002343C5" w:rsidRDefault="003C6C27" w14:paraId="5E9DA70D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xmlns:wp14="http://schemas.microsoft.com/office/word/2010/wordml" w:rsidRPr="006F61C6" w:rsidR="002343C5" w:rsidTr="00525A35" w14:paraId="3FEB19E9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103833" w14:paraId="340520FC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 w14:paraId="052C988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 w14:paraId="71AD63A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Pr="006F61C6" w:rsidR="002343C5" w:rsidP="00DF310B" w:rsidRDefault="001F6798" w14:paraId="09DC21D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Pr="003C6C27" w:rsidR="003C6C27" w:rsidRDefault="003C6C27" w14:paraId="2DCA9BB4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Pr="003C6C27" w:rsidR="003C6C27" w:rsidRDefault="003C6C27" w14:paraId="17426316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 w14:paraId="5AD66B68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Pr="006F61C6" w:rsidR="002343C5" w:rsidRDefault="003C6C27" w14:paraId="458B2FD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xmlns:wp14="http://schemas.microsoft.com/office/word/2010/wordml" w:rsidRPr="006F61C6" w:rsidR="002343C5" w:rsidTr="00525A35" w14:paraId="4F761AA4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103833" w14:paraId="454FEB4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 w14:paraId="36F446F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Pr="006F61C6" w:rsidR="002343C5" w:rsidP="001F6798" w:rsidRDefault="001F6798" w14:paraId="0FDC867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Pr="003C6C27" w:rsidR="003C6C27" w:rsidRDefault="003C6C27" w14:paraId="470B7119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 w14:paraId="2C68357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Pr="003C6C27" w:rsidR="003C6C27" w:rsidRDefault="003C6C27" w14:paraId="699461F3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 w14:paraId="147590FC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Pr="003C6C27" w:rsidR="003C6C27" w:rsidRDefault="003C6C27" w14:paraId="4E61790A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Pr="006F61C6" w:rsidR="002343C5" w:rsidRDefault="003C6C27" w14:paraId="3B65923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xmlns:wp14="http://schemas.microsoft.com/office/word/2010/wordml" w:rsidRPr="006F61C6" w:rsidR="002343C5" w:rsidTr="00525A35" w14:paraId="0A40A697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24759A" w14:paraId="7FB04FA0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P="00DF310B" w:rsidRDefault="001F6798" w14:paraId="7DC2125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Pr="006F61C6" w:rsidR="002343C5" w:rsidP="00DF310B" w:rsidRDefault="00B357AD" w14:paraId="205B035B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Pr="003C6C27" w:rsidR="002343C5" w:rsidRDefault="003C6C27" w14:paraId="4DC47149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Pr="003C6C27" w:rsidR="003C6C27" w:rsidRDefault="003C6C27" w14:paraId="136E6245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xmlns:wp14="http://schemas.microsoft.com/office/word/2010/wordml" w:rsidRPr="006F61C6" w:rsidR="002343C5" w:rsidRDefault="002343C5" w14:paraId="3461D779" wp14:textId="77777777">
      <w:pPr>
        <w:pStyle w:val="Teloteksta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xmlns:wp14="http://schemas.microsoft.com/office/word/2010/wordml" w:rsidRPr="006F61C6" w:rsidR="002343C5" w:rsidRDefault="002343C5" w14:paraId="1C9C836A" wp14:textId="77777777">
      <w:pPr>
        <w:pStyle w:val="Teloteksta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xmlns:wp14="http://schemas.microsoft.com/office/word/2010/wordml" w:rsidRPr="006F61C6" w:rsidR="002343C5" w:rsidRDefault="002343C5" w14:paraId="3CF2D8B6" wp14:textId="77777777">
      <w:pPr>
        <w:pStyle w:val="Teloteksta"/>
        <w:rPr>
          <w:lang w:val="sr-Latn-CS"/>
        </w:rPr>
      </w:pPr>
    </w:p>
    <w:p xmlns:wp14="http://schemas.microsoft.com/office/word/2010/wordml" w:rsidRPr="006F61C6" w:rsidR="002343C5" w:rsidRDefault="003C6C27" w14:paraId="217D2D0A" wp14:textId="77777777">
      <w:pPr>
        <w:pStyle w:val="Teloteksta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Pr="006F61C6" w:rsidR="002343C5">
        <w:rPr>
          <w:lang w:val="sr-Latn-CS"/>
        </w:rPr>
        <w:t xml:space="preserve">  </w:t>
      </w:r>
    </w:p>
    <w:p xmlns:wp14="http://schemas.microsoft.com/office/word/2010/wordml" w:rsidRPr="006F61C6" w:rsidR="002343C5" w:rsidRDefault="003C6C27" w14:paraId="72DECE7F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CC420E" w14:paraId="7F27F1BF" wp14:textId="77777777">
      <w:pPr>
        <w:pStyle w:val="Naslov1"/>
        <w:rPr>
          <w:i/>
          <w:lang w:val="sr-Latn-CS"/>
        </w:rPr>
      </w:pPr>
      <w:bookmarkStart w:name="_Toc193690327" w:id="4"/>
      <w:r>
        <w:rPr>
          <w:lang w:val="sr-Latn-CS"/>
        </w:rPr>
        <w:t>Raspored aktivnosti</w:t>
      </w:r>
      <w:bookmarkEnd w:id="4"/>
    </w:p>
    <w:p xmlns:wp14="http://schemas.microsoft.com/office/word/2010/wordml" w:rsidR="004561C7" w:rsidRDefault="00CC420E" w14:paraId="3C417531" wp14:textId="74C6A8F2">
      <w:pPr>
        <w:pStyle w:val="Teloteksta"/>
        <w:rPr>
          <w:lang w:val="sr-Latn-CS"/>
        </w:rPr>
      </w:pPr>
      <w:r w:rsidRPr="29F46668" w:rsidR="29F46668">
        <w:rPr>
          <w:lang w:val="sr-Latn-CS"/>
        </w:rPr>
        <w:t xml:space="preserve">Planirani raspored aktivnosti koji prikazuje faze, iteracije i očekivane rezultate projekta sadržan je u dokumentu onClick shop– Planirani raspored aktivnosti [2]. </w:t>
      </w:r>
    </w:p>
    <w:p xmlns:wp14="http://schemas.microsoft.com/office/word/2010/wordml" w:rsidRPr="004561C7" w:rsidR="004561C7" w:rsidRDefault="004561C7" w14:paraId="2E4E6EA5" wp14:textId="77777777">
      <w:pPr>
        <w:pStyle w:val="Teloteksta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Pr="004561C7">
        <w:rPr>
          <w:b/>
          <w:lang w:val="sr-Latn-CS"/>
        </w:rPr>
        <w:t>SWE_AV02_Raspored_aktivnosti.mpp</w:t>
      </w:r>
    </w:p>
    <w:p xmlns:wp14="http://schemas.microsoft.com/office/word/2010/wordml" w:rsidRPr="006F61C6" w:rsidR="002343C5" w:rsidRDefault="00D36260" w14:paraId="4FDC87BF" wp14:textId="77777777">
      <w:pPr>
        <w:pStyle w:val="Naslov1"/>
        <w:rPr>
          <w:i/>
          <w:lang w:val="sr-Latn-CS"/>
        </w:rPr>
      </w:pPr>
      <w:bookmarkStart w:name="_Toc193690328" w:id="5"/>
      <w:r>
        <w:rPr>
          <w:lang w:val="sr-Latn-CS"/>
        </w:rPr>
        <w:t>Ciljevi iteracija</w:t>
      </w:r>
      <w:bookmarkEnd w:id="5"/>
    </w:p>
    <w:p xmlns:wp14="http://schemas.microsoft.com/office/word/2010/wordml" w:rsidRPr="006F61C6" w:rsidR="002343C5" w:rsidRDefault="00D36260" w14:paraId="59327CF6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xmlns:wp14="http://schemas.microsoft.com/office/word/2010/wordml" w:rsidRPr="006F61C6" w:rsidR="002343C5" w:rsidRDefault="0084235B" w14:paraId="3CC47D9B" wp14:textId="77777777">
      <w:pPr>
        <w:pStyle w:val="Teloteksta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xmlns:wp14="http://schemas.microsoft.com/office/word/2010/wordml" w:rsidRPr="006F61C6" w:rsidR="002343C5" w:rsidRDefault="0084235B" w14:paraId="4CC0DA62" wp14:textId="77777777">
      <w:pPr>
        <w:pStyle w:val="Teloteksta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xmlns:wp14="http://schemas.microsoft.com/office/word/2010/wordml" w:rsidRPr="006F61C6" w:rsidR="002343C5" w:rsidRDefault="0084235B" w14:paraId="1C7E9934" wp14:textId="77777777">
      <w:pPr>
        <w:pStyle w:val="Teloteksta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xmlns:wp14="http://schemas.microsoft.com/office/word/2010/wordml" w:rsidRPr="006F61C6" w:rsidR="002343C5" w:rsidRDefault="0084235B" w14:paraId="77A75EE5" wp14:textId="77777777">
      <w:pPr>
        <w:pStyle w:val="Teloteksta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xmlns:wp14="http://schemas.microsoft.com/office/word/2010/wordml" w:rsidRPr="006F61C6" w:rsidR="002343C5" w:rsidTr="00280CEF" w14:paraId="7054ED59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151CDF" w14:paraId="3995F8F6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Pr="006F61C6" w:rsidR="002343C5" w:rsidRDefault="00151CDF" w14:paraId="6C45689C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Pr="006F61C6" w:rsidR="002343C5" w:rsidRDefault="00151CDF" w14:paraId="52A21BCE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Pr="006F61C6" w:rsidR="002343C5" w:rsidRDefault="00151CDF" w14:paraId="0DDCFDA9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Pr="006F61C6" w:rsidR="002343C5" w:rsidRDefault="00151CDF" w14:paraId="5B30D4E2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xmlns:wp14="http://schemas.microsoft.com/office/word/2010/wordml" w:rsidRPr="006F61C6" w:rsidR="002343C5" w:rsidTr="00280CEF" w14:paraId="0BAD90E4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24759A" w14:paraId="6DAD6E4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Pr="006F61C6" w:rsidR="002343C5" w:rsidRDefault="00151CDF" w14:paraId="516F8AC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 w14:paraId="3E4EF34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81471E" w:rsidRDefault="0081471E" w14:paraId="326275A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Pr="0099694D" w:rsidR="002343C5" w:rsidRDefault="0099694D" w14:paraId="294053DC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 w14:paraId="6C5C199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 w14:paraId="3DBFC216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Pr="006F61C6" w:rsidR="002343C5" w:rsidRDefault="000F5EE8" w14:paraId="738F0AC0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xmlns:wp14="http://schemas.microsoft.com/office/word/2010/wordml" w:rsidRPr="006F61C6" w:rsidR="002343C5" w:rsidTr="00280CEF" w14:paraId="18EE51A4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151CDF" w14:paraId="1824E2A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Pr="006F61C6" w:rsidR="002343C5" w:rsidRDefault="00151CDF" w14:paraId="643A34C1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 w:rsidR="002343C5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 w14:paraId="078DFF4F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151CDF" w14:paraId="0963D5EC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3E416D" w14:paraId="3B77EC5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Pr="0099694D" w:rsidR="0099694D" w:rsidRDefault="0099694D" w14:paraId="5EDDDB64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Pr="0081471E" w:rsidR="0099694D" w:rsidRDefault="0099694D" w14:paraId="36BC4539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Pr="006F61C6" w:rsidR="002343C5" w:rsidRDefault="0099694D" w14:paraId="06609209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Pr="006F61C6" w:rsidR="002343C5" w:rsidRDefault="0099694D" w14:paraId="376ABA6B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Pr="006F61C6" w:rsidR="002343C5" w:rsidRDefault="000F5EE8" w14:paraId="1AFE193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1C2050DF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4C5BFEE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 w:rsidR="002343C5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A355DD" w:rsidTr="00280CEF" w14:paraId="32612233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 w:val="restart"/>
          </w:tcPr>
          <w:p w:rsidRPr="006F61C6" w:rsidR="00A355DD" w:rsidRDefault="00A355DD" w14:paraId="5EA27D0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Pr="006F61C6" w:rsidR="00A355DD" w:rsidRDefault="00A355DD" w14:paraId="1900AC0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Pr="006F61C6" w:rsidR="00A355DD" w:rsidRDefault="00A355DD" w14:paraId="4A50AC3B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A355DD" w:rsidRDefault="00A355DD" w14:paraId="052CECAA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 w14:paraId="360704C6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Pr="0099694D" w:rsidR="00A355DD" w:rsidRDefault="00A355DD" w14:paraId="6A86E2DC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Pr="006F61C6" w:rsidR="00A355DD" w:rsidRDefault="00A355DD" w14:paraId="68D76CC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7ACA7C5B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A355DD" w:rsidTr="00280CEF" w14:paraId="76F22A76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</w:tcPr>
          <w:p w:rsidRPr="006F61C6" w:rsidR="00A355DD" w:rsidRDefault="00A355DD" w14:paraId="0FB78278" wp14:textId="77777777">
            <w:pPr>
              <w:pStyle w:val="Teloteksta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Pr="006F61C6" w:rsidR="00A355DD" w:rsidRDefault="00A355DD" w14:paraId="7927241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 w14:paraId="04ECB55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Pr="006F61C6" w:rsidR="00A355DD" w:rsidRDefault="00A355DD" w14:paraId="76B5F07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Pr="0099694D" w:rsidR="00A355DD" w:rsidP="0099694D" w:rsidRDefault="00A355DD" w14:paraId="4C81CB99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Pr="006F61C6" w:rsidR="00A355DD" w:rsidRDefault="00A355DD" w14:paraId="3A0A6C22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Pr="006F61C6" w:rsidR="00A355DD" w:rsidRDefault="00A355DD" w14:paraId="4CB19DC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315595F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1BD8D949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2343C5" w:rsidTr="00280CEF" w14:paraId="75A8AC3F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24759A" w14:paraId="24A7132F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Pr="006F61C6" w:rsidR="002343C5" w:rsidRDefault="00151CDF" w14:paraId="2695F436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 w:rsidR="002343C5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Pr="006F61C6" w:rsidR="002343C5" w:rsidRDefault="0099694D" w14:paraId="5614E73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 w:rsidR="002343C5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2343C5" w:rsidRDefault="0099694D" w14:paraId="2F5FF793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Pr="006F61C6" w:rsidR="002343C5" w:rsidRDefault="002343C5" w14:paraId="1FC39945" wp14:textId="77777777">
            <w:pPr>
              <w:pStyle w:val="Teloteksta"/>
              <w:ind w:left="0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0562CB0E" wp14:textId="77777777">
      <w:pPr>
        <w:pStyle w:val="Teloteksta"/>
        <w:rPr>
          <w:lang w:val="sr-Latn-CS"/>
        </w:rPr>
      </w:pPr>
    </w:p>
    <w:p xmlns:wp14="http://schemas.microsoft.com/office/word/2010/wordml" w:rsidRPr="006F61C6" w:rsidR="002343C5" w:rsidRDefault="0046548E" w14:paraId="302230F5" wp14:textId="77777777">
      <w:pPr>
        <w:pStyle w:val="Naslov1"/>
        <w:rPr>
          <w:i/>
          <w:lang w:val="sr-Latn-CS"/>
        </w:rPr>
      </w:pPr>
      <w:bookmarkStart w:name="_Toc193690329" w:id="6"/>
      <w:r>
        <w:rPr>
          <w:lang w:val="sr-Latn-CS"/>
        </w:rPr>
        <w:t>Verzije</w:t>
      </w:r>
      <w:bookmarkEnd w:id="6"/>
    </w:p>
    <w:p xmlns:wp14="http://schemas.microsoft.com/office/word/2010/wordml" w:rsidRPr="006F61C6" w:rsidR="002343C5" w:rsidRDefault="0046548E" w14:paraId="606F83FB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xmlns:wp14="http://schemas.microsoft.com/office/word/2010/wordml" w:rsidRPr="006F61C6" w:rsidR="002343C5" w:rsidRDefault="005430FA" w14:paraId="641024FF" wp14:textId="77777777">
      <w:pPr>
        <w:pStyle w:val="Teloteksta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xmlns:wp14="http://schemas.microsoft.com/office/word/2010/wordml" w:rsidRPr="006F61C6" w:rsidR="002343C5" w:rsidRDefault="00495821" w14:paraId="7DBDECB6" wp14:textId="77777777">
      <w:pPr>
        <w:pStyle w:val="Naslov1"/>
        <w:rPr>
          <w:lang w:val="sr-Latn-CS"/>
        </w:rPr>
      </w:pPr>
      <w:bookmarkStart w:name="_Toc193690330" w:id="7"/>
      <w:r>
        <w:rPr>
          <w:lang w:val="sr-Latn-CS"/>
        </w:rPr>
        <w:t>Plan korišćenja resursa</w:t>
      </w:r>
      <w:bookmarkEnd w:id="7"/>
    </w:p>
    <w:p xmlns:wp14="http://schemas.microsoft.com/office/word/2010/wordml" w:rsidRPr="006F61C6" w:rsidR="002343C5" w:rsidRDefault="00495821" w14:paraId="396A1B44" wp14:textId="77777777">
      <w:pPr>
        <w:pStyle w:val="Naslov2"/>
        <w:widowControl/>
        <w:rPr>
          <w:lang w:val="sr-Latn-CS"/>
        </w:rPr>
      </w:pPr>
      <w:bookmarkStart w:name="_Toc193690331" w:id="8"/>
      <w:r>
        <w:rPr>
          <w:lang w:val="sr-Latn-CS"/>
        </w:rPr>
        <w:t>Organizaciona struktura</w:t>
      </w:r>
      <w:bookmarkEnd w:id="8"/>
    </w:p>
    <w:p xmlns:wp14="http://schemas.microsoft.com/office/word/2010/wordml" w:rsidR="002343C5" w:rsidRDefault="00495821" w14:paraId="42CC9A7B" wp14:textId="77777777">
      <w:pPr>
        <w:pStyle w:val="Teloteksta"/>
        <w:rPr>
          <w:lang w:val="sr-Latn-CS"/>
        </w:rPr>
      </w:pPr>
      <w:r w:rsidRPr="29F46668" w:rsidR="29F46668">
        <w:rPr>
          <w:lang w:val="sr-Latn-CS"/>
        </w:rPr>
        <w:t>O</w:t>
      </w:r>
      <w:r w:rsidRPr="29F46668" w:rsidR="29F46668">
        <w:rPr>
          <w:lang w:val="sr-Latn-CS"/>
        </w:rPr>
        <w:t>rganizaciona struktura ljuds</w:t>
      </w:r>
      <w:r w:rsidRPr="29F46668" w:rsidR="29F46668">
        <w:rPr>
          <w:lang w:val="sr-Latn-CS"/>
        </w:rPr>
        <w:t>tv</w:t>
      </w:r>
      <w:r w:rsidRPr="29F46668" w:rsidR="29F46668">
        <w:rPr>
          <w:lang w:val="sr-Latn-CS"/>
        </w:rPr>
        <w:t xml:space="preserve">a angažovanog na </w:t>
      </w:r>
      <w:r w:rsidRPr="29F46668" w:rsidR="29F46668">
        <w:rPr>
          <w:lang w:val="sr-Latn-CS"/>
        </w:rPr>
        <w:t>projekt</w:t>
      </w:r>
      <w:r w:rsidRPr="29F46668" w:rsidR="29F46668">
        <w:rPr>
          <w:lang w:val="sr-Latn-CS"/>
        </w:rPr>
        <w:t>u</w:t>
      </w:r>
      <w:r w:rsidRPr="29F46668" w:rsidR="29F46668">
        <w:rPr>
          <w:lang w:val="sr-Latn-CS"/>
        </w:rPr>
        <w:t xml:space="preserve"> prikazana je na sledećem grafikonu:</w:t>
      </w:r>
    </w:p>
    <w:p xmlns:wp14="http://schemas.microsoft.com/office/word/2010/wordml" w:rsidR="00C4723D" w:rsidP="00C4723D" w:rsidRDefault="0078498E" w14:paraId="34CE0A41" wp14:textId="76FFD799">
      <w:pPr>
        <w:pStyle w:val="Teloteksta"/>
        <w:jc w:val="center"/>
      </w:pPr>
      <w:r>
        <w:drawing>
          <wp:inline xmlns:wp14="http://schemas.microsoft.com/office/word/2010/wordprocessingDrawing" wp14:editId="57E1B920" wp14:anchorId="0AC2BAE6">
            <wp:extent cx="4572000" cy="2571750"/>
            <wp:effectExtent l="0" t="0" r="0" b="0"/>
            <wp:docPr id="2076898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d29ccb3354c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F61C6" w:rsidR="002343C5" w:rsidRDefault="00C4723D" w14:paraId="7AAE2EC7" wp14:textId="77777777">
      <w:pPr>
        <w:pStyle w:val="Naslov2"/>
        <w:widowControl/>
        <w:rPr>
          <w:lang w:val="sr-Latn-CS"/>
        </w:rPr>
      </w:pPr>
      <w:bookmarkStart w:name="_Toc193690332" w:id="9"/>
      <w:r>
        <w:rPr>
          <w:lang w:val="sr-Latn-CS"/>
        </w:rPr>
        <w:t>Kadrovska politika</w:t>
      </w:r>
      <w:bookmarkEnd w:id="9"/>
    </w:p>
    <w:p xmlns:wp14="http://schemas.microsoft.com/office/word/2010/wordml" w:rsidRPr="006F61C6" w:rsidR="002343C5" w:rsidRDefault="00C4723D" w14:paraId="3DC86F0C" wp14:textId="43D57371">
      <w:pPr>
        <w:pStyle w:val="Teloteksta"/>
        <w:rPr>
          <w:lang w:val="sr-Latn-CS"/>
        </w:rPr>
      </w:pPr>
      <w:r w:rsidRPr="29F46668" w:rsidR="29F46668">
        <w:rPr>
          <w:lang w:val="sr-Latn-CS"/>
        </w:rPr>
        <w:t>Osobe identifikovane na organizacionom grafikonu u odeljku 8.1 čine tim koji će razvijati projekat onClick shop. Projektni tim se neće menjati u toku realizacije projekta.</w:t>
      </w:r>
    </w:p>
    <w:p xmlns:wp14="http://schemas.microsoft.com/office/word/2010/wordml" w:rsidRPr="006F61C6" w:rsidR="002343C5" w:rsidRDefault="00574004" w14:paraId="4086990F" wp14:textId="77777777">
      <w:pPr>
        <w:pStyle w:val="Naslov2"/>
        <w:widowControl/>
        <w:rPr>
          <w:lang w:val="sr-Latn-CS"/>
        </w:rPr>
      </w:pPr>
      <w:bookmarkStart w:name="_Toc193690333" w:id="10"/>
      <w:r>
        <w:rPr>
          <w:lang w:val="sr-Latn-CS"/>
        </w:rPr>
        <w:t>Plan obuke</w:t>
      </w:r>
      <w:bookmarkEnd w:id="10"/>
    </w:p>
    <w:p xmlns:wp14="http://schemas.microsoft.com/office/word/2010/wordml" w:rsidRPr="006F61C6" w:rsidR="002343C5" w:rsidRDefault="00574004" w14:paraId="776A0FE5" wp14:textId="77777777">
      <w:pPr>
        <w:pStyle w:val="Teloteksta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xmlns:wp14="http://schemas.microsoft.com/office/word/2010/wordml" w:rsidRPr="006F61C6" w:rsidR="002343C5" w:rsidRDefault="00FD0ACA" w14:paraId="74A06BDF" wp14:textId="77777777">
      <w:pPr>
        <w:pStyle w:val="Teloteksta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Pr="00FD0ACA" w:rsidR="002343C5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xmlns:wp14="http://schemas.microsoft.com/office/word/2010/wordml" w:rsidRPr="006F61C6" w:rsidR="002343C5" w:rsidRDefault="00FD0ACA" w14:paraId="41693F34" wp14:textId="77777777">
      <w:pPr>
        <w:pStyle w:val="Teloteksta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Web programiranje u PHP-u</w:t>
      </w:r>
    </w:p>
    <w:p xmlns:wp14="http://schemas.microsoft.com/office/word/2010/wordml" w:rsidRPr="006F61C6" w:rsidR="002343C5" w:rsidRDefault="00FD0ACA" w14:paraId="2E23FDDC" wp14:textId="77777777">
      <w:pPr>
        <w:pStyle w:val="Teloteksta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Pr="006F61C6" w:rsidR="002343C5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422B0E" w14:paraId="6708D1B4" wp14:textId="77777777">
      <w:pPr>
        <w:pStyle w:val="Naslov1"/>
        <w:rPr>
          <w:lang w:val="sr-Latn-CS"/>
        </w:rPr>
      </w:pPr>
      <w:bookmarkStart w:name="_Toc193690334" w:id="11"/>
      <w:r>
        <w:rPr>
          <w:lang w:val="sr-Latn-CS"/>
        </w:rPr>
        <w:t>Cena realizacije projekta</w:t>
      </w:r>
      <w:bookmarkEnd w:id="11"/>
    </w:p>
    <w:p xmlns:wp14="http://schemas.microsoft.com/office/word/2010/wordml" w:rsidR="00FD0ACA" w:rsidRDefault="00FD0ACA" w14:paraId="1DDBB0A2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xmlns:wp14="http://schemas.microsoft.com/office/word/2010/wordml" w:rsidRPr="00870F50" w:rsidR="00870F50" w:rsidTr="29F46668" w14:paraId="00CD3D71" wp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0392FD8" wp14:textId="5DA17489">
            <w:pPr>
              <w:keepLines/>
              <w:widowControl w:val="1"/>
              <w:spacing w:line="240" w:lineRule="auto"/>
              <w:jc w:val="center"/>
              <w:rPr>
                <w:b w:val="1"/>
                <w:bCs w:val="1"/>
                <w:lang w:val="sr-Latn-CS"/>
              </w:rPr>
            </w:pPr>
            <w:r w:rsidRPr="29F46668" w:rsidR="29F46668">
              <w:rPr>
                <w:b w:val="1"/>
                <w:bCs w:val="1"/>
                <w:lang w:val="sr-Latn-CS"/>
              </w:rPr>
              <w:t xml:space="preserve">Budžet projekta onClick </w:t>
            </w:r>
            <w:proofErr w:type="spellStart"/>
            <w:r w:rsidRPr="29F46668" w:rsidR="29F46668">
              <w:rPr>
                <w:b w:val="1"/>
                <w:bCs w:val="1"/>
                <w:lang w:val="sr-Latn-CS"/>
              </w:rPr>
              <w:t>shop</w:t>
            </w:r>
            <w:proofErr w:type="spellEnd"/>
            <w:r w:rsidRPr="29F46668" w:rsidR="29F46668">
              <w:rPr>
                <w:b w:val="1"/>
                <w:bCs w:val="1"/>
                <w:lang w:val="sr-Latn-CS"/>
              </w:rPr>
              <w:t xml:space="preserve"> (primer)</w:t>
            </w:r>
          </w:p>
        </w:tc>
      </w:tr>
      <w:tr xmlns:wp14="http://schemas.microsoft.com/office/word/2010/wordml" w:rsidRPr="00870F50" w:rsidR="00870F50" w:rsidTr="29F46668" w14:paraId="3DB1DA1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CAF4614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2EBF3C5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98A12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946DB8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997CC1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10FFD3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69937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Pr="00870F50" w:rsidR="00870F50" w:rsidTr="29F46668" w14:paraId="5856741F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FE9F23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900B8C1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F72F64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724B23B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3492230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xmlns:wp14="http://schemas.microsoft.com/office/word/2010/wordml" w:rsidRPr="00870F50" w:rsidR="00870F50" w:rsidTr="29F46668" w14:paraId="4242158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8CE6F9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95B3B5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07C906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1CDCEA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748788F" wp14:textId="0E990ED8">
            <w:pPr>
              <w:keepLines/>
              <w:widowControl w:val="1"/>
              <w:spacing w:line="240" w:lineRule="auto"/>
              <w:jc w:val="righ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18,000.00 Din.</w:t>
            </w:r>
          </w:p>
        </w:tc>
      </w:tr>
      <w:tr xmlns:wp14="http://schemas.microsoft.com/office/word/2010/wordml" w:rsidRPr="00870F50" w:rsidR="00870F50" w:rsidTr="29F46668" w14:paraId="091C6CA6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B9E25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DDC0B0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34292C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3DE52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9CD4780" wp14:textId="201FACD0">
            <w:pPr>
              <w:keepLines/>
              <w:widowControl w:val="1"/>
              <w:spacing w:line="240" w:lineRule="auto"/>
              <w:jc w:val="righ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35,600.00 Din.</w:t>
            </w:r>
          </w:p>
        </w:tc>
      </w:tr>
      <w:tr xmlns:wp14="http://schemas.microsoft.com/office/word/2010/wordml" w:rsidRPr="00870F50" w:rsidR="00870F50" w:rsidTr="29F46668" w14:paraId="33DA1675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E5622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A7CD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8A771A2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7547A0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562A6E3" wp14:textId="651A59EA">
            <w:pPr>
              <w:keepLines/>
              <w:widowControl w:val="1"/>
              <w:spacing w:line="240" w:lineRule="auto"/>
              <w:jc w:val="righ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60,200.00 Din.</w:t>
            </w:r>
          </w:p>
        </w:tc>
      </w:tr>
      <w:tr xmlns:wp14="http://schemas.microsoft.com/office/word/2010/wordml" w:rsidRPr="00870F50" w:rsidR="00870F50" w:rsidTr="29F46668" w14:paraId="74B0E28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43CB0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3BA680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2A4FFC0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7459315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3FAC3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xmlns:wp14="http://schemas.microsoft.com/office/word/2010/wordml" w:rsidRPr="00870F50" w:rsidR="00870F50" w:rsidTr="29F46668" w14:paraId="4E28EED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37F28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ECDB34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FCD5EC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FB9E2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1079CFF" wp14:textId="66429907">
            <w:pPr>
              <w:keepLines/>
              <w:widowControl w:val="1"/>
              <w:spacing w:line="240" w:lineRule="auto"/>
              <w:jc w:val="righ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2,900.00 Din.</w:t>
            </w:r>
          </w:p>
        </w:tc>
      </w:tr>
      <w:tr xmlns:wp14="http://schemas.microsoft.com/office/word/2010/wordml" w:rsidRPr="00870F50" w:rsidR="00870F50" w:rsidTr="29F46668" w14:paraId="2679263C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0DF9E5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4E871B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F647DFC" wp14:textId="77777777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A89157D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44A5D2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CBAD90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xmlns:wp14="http://schemas.microsoft.com/office/word/2010/wordml" w:rsidRPr="00870F50" w:rsidR="00870F50" w:rsidTr="29F46668" w14:paraId="2C4B3741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38610E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37805D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63F29E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B7B4B8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B6F9923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D2AD4C" wp14:textId="55AFF0B8">
            <w:pPr>
              <w:keepLines/>
              <w:widowControl w:val="1"/>
              <w:spacing w:line="240" w:lineRule="auto"/>
              <w:jc w:val="righ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252,700.00 Din.</w:t>
            </w:r>
          </w:p>
        </w:tc>
      </w:tr>
      <w:tr xmlns:wp14="http://schemas.microsoft.com/office/word/2010/wordml" w:rsidRPr="00870F50" w:rsidR="00870F50" w:rsidTr="29F46668" w14:paraId="1E1D13DE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E5AE89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A0FF5F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630AD6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182907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BA226A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7AD93B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DE4B5B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Pr="00870F50" w:rsidR="00870F50" w:rsidTr="29F46668" w14:paraId="06BAF1CE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6204FF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6D2466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DBF0D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62F1B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EFC2FB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xmlns:wp14="http://schemas.microsoft.com/office/word/2010/wordml" w:rsidRPr="00870F50" w:rsidR="00870F50" w:rsidTr="29F46668" w14:paraId="182B0B9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2F2C34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31AE24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80A4E5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921983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BD4A4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xmlns:wp14="http://schemas.microsoft.com/office/word/2010/wordml" w:rsidRPr="00870F50" w:rsidR="00870F50" w:rsidTr="29F46668" w14:paraId="53B3ED0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96FEF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D0D32F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194DBD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69D0D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B83B8B5" wp14:textId="03C7126E">
            <w:pPr>
              <w:keepLines/>
              <w:widowControl w:val="1"/>
              <w:spacing w:line="240" w:lineRule="auto"/>
              <w:jc w:val="righ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3,000.00 Din.</w:t>
            </w:r>
          </w:p>
        </w:tc>
      </w:tr>
      <w:tr xmlns:wp14="http://schemas.microsoft.com/office/word/2010/wordml" w:rsidRPr="00870F50" w:rsidR="00870F50" w:rsidTr="29F46668" w14:paraId="34FB19E7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4CD245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F97474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231BE6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6FEB5B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D7EED4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xmlns:wp14="http://schemas.microsoft.com/office/word/2010/wordml" w:rsidRPr="00870F50" w:rsidR="00870F50" w:rsidTr="29F46668" w14:paraId="6025F7A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0D7AA6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A048FB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196D064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4FF1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C36ACC" wp14:textId="47E49EB7">
            <w:pPr>
              <w:keepLines/>
              <w:widowControl w:val="1"/>
              <w:spacing w:line="240" w:lineRule="auto"/>
              <w:jc w:val="righ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5,000.00 Din.</w:t>
            </w:r>
          </w:p>
        </w:tc>
      </w:tr>
      <w:tr xmlns:wp14="http://schemas.microsoft.com/office/word/2010/wordml" w:rsidRPr="00870F50" w:rsidR="00870F50" w:rsidTr="29F46668" w14:paraId="35FB8CD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072C0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8A2191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D18F9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38601F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456DA46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AE328F2" wp14:textId="3FDF60EE">
            <w:pPr>
              <w:keepLines/>
              <w:widowControl w:val="1"/>
              <w:spacing w:line="240" w:lineRule="auto"/>
              <w:jc w:val="righ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11,000.00 Din.</w:t>
            </w:r>
          </w:p>
        </w:tc>
      </w:tr>
      <w:tr xmlns:wp14="http://schemas.microsoft.com/office/word/2010/wordml" w:rsidRPr="00870F50" w:rsidR="00870F50" w:rsidTr="29F46668" w14:paraId="0F3CABC7" wp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B08B5D1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6DEB4AB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AD9C6F4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B1F511A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F9C3DC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23141B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F3B1409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xmlns:wp14="http://schemas.microsoft.com/office/word/2010/wordml" w:rsidRPr="00870F50" w:rsidR="00870F50" w:rsidTr="29F46668" w14:paraId="5EFFAC8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62C75D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64355A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A96511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DF4E37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2A62CFA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A9C723C" wp14:textId="40020736">
            <w:pPr>
              <w:keepLines/>
              <w:widowControl w:val="1"/>
              <w:spacing w:line="240" w:lineRule="auto"/>
              <w:jc w:val="right"/>
              <w:rPr>
                <w:lang w:val="sr-Latn-CS"/>
              </w:rPr>
            </w:pPr>
            <w:r w:rsidRPr="29F46668" w:rsidR="29F46668">
              <w:rPr>
                <w:lang w:val="sr-Latn-CS"/>
              </w:rPr>
              <w:t>263,700.00 Din.</w:t>
            </w:r>
          </w:p>
        </w:tc>
      </w:tr>
    </w:tbl>
    <w:p xmlns:wp14="http://schemas.microsoft.com/office/word/2010/wordml" w:rsidRPr="006F61C6" w:rsidR="002343C5" w:rsidRDefault="002343C5" w14:paraId="44FB30F8" wp14:textId="77777777">
      <w:pPr>
        <w:pStyle w:val="Teloteksta"/>
        <w:rPr>
          <w:lang w:val="sr-Latn-CS"/>
        </w:rPr>
      </w:pPr>
    </w:p>
    <w:sectPr w:rsidRPr="006F61C6" w:rsidR="002343C5" w:rsidSect="00280CEF">
      <w:headerReference w:type="default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40F57" w:rsidRDefault="00440F57" w14:paraId="2DE403A5" wp14:textId="77777777">
      <w:r>
        <w:separator/>
      </w:r>
    </w:p>
  </w:endnote>
  <w:endnote w:type="continuationSeparator" w:id="0">
    <w:p xmlns:wp14="http://schemas.microsoft.com/office/word/2010/wordml" w:rsidR="00440F57" w:rsidRDefault="00440F57" w14:paraId="62431CD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343C5" w:rsidRDefault="002343C5" w14:paraId="53928121" wp14:textId="77777777">
    <w:pPr>
      <w:pStyle w:val="Podnojestranice"/>
      <w:framePr w:wrap="around" w:hAnchor="margin" w:vAnchor="text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xmlns:wp14="http://schemas.microsoft.com/office/word/2010/wordml" w:rsidR="002343C5" w:rsidRDefault="002343C5" w14:paraId="1DA6542E" wp14:textId="77777777">
    <w:pPr>
      <w:pStyle w:val="Podnojestranic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xmlns:wp14="http://schemas.microsoft.com/office/word/2010/wordml" w:rsidRPr="006D0694" w:rsidR="002343C5" w:rsidTr="00525A35" w14:paraId="15E7CA39" wp14:textId="77777777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RDefault="006F61C6" w14:paraId="31F4DE5D" wp14:textId="77777777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RDefault="002343C5" w14:paraId="0101B0DB" wp14:textId="77777777">
          <w:pPr>
            <w:jc w:val="center"/>
            <w:rPr>
              <w:lang w:val="sr-Latn-CS"/>
            </w:rPr>
          </w:pPr>
          <w:r w:rsidRPr="006D0694">
            <w:rPr>
              <w:rFonts w:ascii="Symbol" w:hAnsi="Symbol" w:eastAsia="Symbol" w:cs="Symbol"/>
              <w:lang w:val="sr-Latn-CS"/>
            </w:rPr>
            <w:t>Ó</w:t>
          </w:r>
          <w:r w:rsidR="0046548E">
            <w:rPr>
              <w:lang w:val="sr-Latn-CS"/>
            </w:rPr>
            <w:t>SWE</w:t>
          </w:r>
          <w:r w:rsidRPr="006D0694" w:rsid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Pr="006D0694" w:rsidR="006F61C6">
            <w:rPr>
              <w:lang w:val="sr-Latn-CS"/>
            </w:rPr>
            <w:t>2007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RDefault="006F61C6" w14:paraId="2DE48D9A" wp14:textId="77777777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Pr="006D0694" w:rsidR="002343C5">
            <w:rPr>
              <w:lang w:val="sr-Latn-CS"/>
            </w:rPr>
            <w:t xml:space="preserve"> </w:t>
          </w:r>
          <w:r w:rsidRPr="006D0694" w:rsidR="002343C5">
            <w:rPr>
              <w:rStyle w:val="Brojstranice"/>
              <w:lang w:val="sr-Latn-CS"/>
            </w:rPr>
            <w:fldChar w:fldCharType="begin"/>
          </w:r>
          <w:r w:rsidRPr="006D0694" w:rsidR="002343C5">
            <w:rPr>
              <w:rStyle w:val="Brojstranice"/>
              <w:lang w:val="sr-Latn-CS"/>
            </w:rPr>
            <w:instrText xml:space="preserve"> PAGE </w:instrText>
          </w:r>
          <w:r w:rsidRPr="006D0694" w:rsidR="002343C5">
            <w:rPr>
              <w:rStyle w:val="Brojstranice"/>
              <w:lang w:val="sr-Latn-CS"/>
            </w:rPr>
            <w:fldChar w:fldCharType="separate"/>
          </w:r>
          <w:r w:rsidR="00280CEF">
            <w:rPr>
              <w:rStyle w:val="Brojstranice"/>
              <w:noProof/>
              <w:lang w:val="sr-Latn-CS"/>
            </w:rPr>
            <w:t>7</w:t>
          </w:r>
          <w:r w:rsidRPr="006D0694" w:rsidR="002343C5">
            <w:rPr>
              <w:rStyle w:val="Brojstranice"/>
              <w:lang w:val="sr-Latn-CS"/>
            </w:rPr>
            <w:fldChar w:fldCharType="end"/>
          </w:r>
          <w:r w:rsidRPr="006D0694" w:rsidR="002343C5">
            <w:rPr>
              <w:rStyle w:val="Brojstranice"/>
              <w:lang w:val="sr-Latn-CS"/>
            </w:rPr>
            <w:t xml:space="preserve"> </w:t>
          </w:r>
          <w:r w:rsidRPr="006D0694">
            <w:rPr>
              <w:rStyle w:val="Brojstranice"/>
              <w:lang w:val="sr-Latn-CS"/>
            </w:rPr>
            <w:t>od</w:t>
          </w:r>
          <w:r w:rsidRPr="006D0694" w:rsidR="002343C5">
            <w:rPr>
              <w:rStyle w:val="Brojstranice"/>
              <w:lang w:val="sr-Latn-CS"/>
            </w:rPr>
            <w:t xml:space="preserve"> </w:t>
          </w:r>
          <w:r w:rsidRPr="006D0694" w:rsidR="002343C5">
            <w:rPr>
              <w:rStyle w:val="Brojstranice"/>
              <w:lang w:val="sr-Latn-CS"/>
            </w:rPr>
            <w:fldChar w:fldCharType="begin"/>
          </w:r>
          <w:r w:rsidRPr="006D0694" w:rsidR="002343C5">
            <w:rPr>
              <w:rStyle w:val="Brojstranice"/>
              <w:lang w:val="sr-Latn-CS"/>
            </w:rPr>
            <w:instrText xml:space="preserve"> NUMPAGES  \* MERGEFORMAT </w:instrText>
          </w:r>
          <w:r w:rsidRPr="006D0694" w:rsidR="002343C5">
            <w:rPr>
              <w:rStyle w:val="Brojstranice"/>
              <w:lang w:val="sr-Latn-CS"/>
            </w:rPr>
            <w:fldChar w:fldCharType="separate"/>
          </w:r>
          <w:r w:rsidR="00280CEF">
            <w:rPr>
              <w:rStyle w:val="Brojstranice"/>
              <w:noProof/>
              <w:lang w:val="sr-Latn-CS"/>
            </w:rPr>
            <w:t>7</w:t>
          </w:r>
          <w:r w:rsidRPr="006D0694" w:rsidR="002343C5">
            <w:rPr>
              <w:rStyle w:val="Brojstranice"/>
              <w:lang w:val="sr-Latn-CS"/>
            </w:rPr>
            <w:fldChar w:fldCharType="end"/>
          </w:r>
        </w:p>
      </w:tc>
    </w:tr>
  </w:tbl>
  <w:p xmlns:wp14="http://schemas.microsoft.com/office/word/2010/wordml" w:rsidRPr="006D0694" w:rsidR="002343C5" w:rsidRDefault="002343C5" w14:paraId="49E398E2" wp14:textId="77777777">
    <w:pPr>
      <w:pStyle w:val="Podnojestranice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343C5" w:rsidRDefault="002343C5" w14:paraId="3041E394" wp14:textId="77777777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40F57" w:rsidRDefault="00440F57" w14:paraId="16287F21" wp14:textId="77777777">
      <w:r>
        <w:separator/>
      </w:r>
    </w:p>
  </w:footnote>
  <w:footnote w:type="continuationSeparator" w:id="0">
    <w:p xmlns:wp14="http://schemas.microsoft.com/office/word/2010/wordml" w:rsidR="00440F57" w:rsidRDefault="00440F57" w14:paraId="5BE93A6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343C5" w:rsidRDefault="002343C5" w14:paraId="722B00AE" wp14:textId="77777777">
    <w:pPr>
      <w:rPr>
        <w:sz w:val="24"/>
      </w:rPr>
    </w:pPr>
  </w:p>
  <w:p xmlns:wp14="http://schemas.microsoft.com/office/word/2010/wordml" w:rsidR="002343C5" w:rsidRDefault="002343C5" w14:paraId="42C6D796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Pr="006F61C6" w:rsidR="002343C5" w:rsidRDefault="0046548E" w14:paraId="0C528934" wp14:textId="77777777">
    <w:pPr>
      <w:pBdr>
        <w:bottom w:val="single" w:color="auto" w:sz="6" w:space="1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SWE</w:t>
    </w:r>
    <w:r w:rsidR="006D0694">
      <w:rPr>
        <w:rFonts w:ascii="Arial" w:hAnsi="Arial"/>
        <w:b/>
        <w:sz w:val="36"/>
      </w:rPr>
      <w:t>Team</w:t>
    </w:r>
  </w:p>
  <w:p xmlns:wp14="http://schemas.microsoft.com/office/word/2010/wordml" w:rsidR="002343C5" w:rsidRDefault="002343C5" w14:paraId="6E1831B3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2343C5" w:rsidRDefault="002343C5" w14:paraId="54E11D2A" wp14:textId="77777777">
    <w:pPr>
      <w:pStyle w:val="Zaglavljestranic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xmlns:wp14="http://schemas.microsoft.com/office/word/2010/wordml" w:rsidRPr="006D0694" w:rsidR="002343C5" w:rsidTr="00525A35" w14:paraId="2565E51A" wp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Pr="006D0694" w:rsidR="002343C5" w:rsidRDefault="006F61C6" w14:paraId="2FD056B1" wp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>PeNcIL</w:t>
          </w:r>
        </w:p>
      </w:tc>
      <w:tc>
        <w:tcPr>
          <w:tcW w:w="2870" w:type="dxa"/>
        </w:tcPr>
        <w:p w:rsidRPr="006D0694" w:rsidR="002343C5" w:rsidP="00A355DD" w:rsidRDefault="002343C5" w14:paraId="06F89D34" wp14:textId="77777777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Pr="006D0694" w:rsidR="006F61C6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xmlns:wp14="http://schemas.microsoft.com/office/word/2010/wordml" w:rsidRPr="006D0694" w:rsidR="002343C5" w:rsidTr="00525A35" w14:paraId="4D8CFB0E" wp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Pr="006D0694" w:rsidR="002343C5" w:rsidRDefault="006F61C6" w14:paraId="307E0DEA" wp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Pr="006D0694" w:rsidR="002343C5" w:rsidRDefault="002343C5" w14:paraId="1FAF3CE0" wp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Pr="006D0694" w:rsidR="006F61C6">
            <w:rPr>
              <w:lang w:val="sr-Latn-CS"/>
            </w:rPr>
            <w:t>08.03.2007. god.</w:t>
          </w:r>
        </w:p>
      </w:tc>
    </w:tr>
    <w:tr xmlns:wp14="http://schemas.microsoft.com/office/word/2010/wordml" w:rsidRPr="006D0694" w:rsidR="002343C5" w:rsidTr="00525A35" w14:paraId="6D40021E" wp14:textId="77777777">
      <w:tblPrEx>
        <w:tblCellMar>
          <w:top w:w="0" w:type="dxa"/>
          <w:bottom w:w="0" w:type="dxa"/>
        </w:tblCellMar>
      </w:tblPrEx>
      <w:tc>
        <w:tcPr>
          <w:tcW w:w="9249" w:type="dxa"/>
          <w:gridSpan w:val="2"/>
        </w:tcPr>
        <w:p w:rsidRPr="006D0694" w:rsidR="002343C5" w:rsidRDefault="006F61C6" w14:paraId="4D7B4470" wp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6D41CE">
            <w:rPr>
              <w:lang w:val="sr-Latn-CS"/>
            </w:rPr>
            <w:t>PeNcIL-</w:t>
          </w:r>
          <w:r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xmlns:wp14="http://schemas.microsoft.com/office/word/2010/wordml" w:rsidRPr="006D0694" w:rsidR="002343C5" w:rsidRDefault="002343C5" w14:paraId="384BA73E" wp14:textId="77777777">
    <w:pPr>
      <w:pStyle w:val="Zaglavljestranice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343C5" w:rsidRDefault="002343C5" w14:paraId="31126E5D" wp14:textId="77777777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Naslov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Naslov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221529096">
    <w:abstractNumId w:val="0"/>
  </w:num>
  <w:num w:numId="2" w16cid:durableId="810293245">
    <w:abstractNumId w:val="1"/>
  </w:num>
  <w:num w:numId="3" w16cid:durableId="1784306811">
    <w:abstractNumId w:val="2"/>
  </w:num>
  <w:num w:numId="4" w16cid:durableId="608244396">
    <w:abstractNumId w:val="11"/>
  </w:num>
  <w:num w:numId="5" w16cid:durableId="21416544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54452004">
    <w:abstractNumId w:val="3"/>
  </w:num>
  <w:num w:numId="7" w16cid:durableId="1431856960">
    <w:abstractNumId w:val="7"/>
  </w:num>
  <w:num w:numId="8" w16cid:durableId="1163814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64597260">
    <w:abstractNumId w:val="4"/>
  </w:num>
  <w:num w:numId="10" w16cid:durableId="1020861840">
    <w:abstractNumId w:val="8"/>
  </w:num>
  <w:num w:numId="11" w16cid:durableId="1716151520">
    <w:abstractNumId w:val="10"/>
  </w:num>
  <w:num w:numId="12" w16cid:durableId="762535627">
    <w:abstractNumId w:val="9"/>
  </w:num>
  <w:num w:numId="13" w16cid:durableId="1509517646">
    <w:abstractNumId w:val="5"/>
  </w:num>
  <w:num w:numId="14" w16cid:durableId="31175943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14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80CEF"/>
    <w:rsid w:val="003312BC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F3958"/>
    <w:rsid w:val="00614EF5"/>
    <w:rsid w:val="006776CF"/>
    <w:rsid w:val="006D0694"/>
    <w:rsid w:val="006D41CE"/>
    <w:rsid w:val="006F61C6"/>
    <w:rsid w:val="0078498E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357AD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5DBE"/>
    <w:rsid w:val="00CC420E"/>
    <w:rsid w:val="00CF694C"/>
    <w:rsid w:val="00D36260"/>
    <w:rsid w:val="00D97F08"/>
    <w:rsid w:val="00DF310B"/>
    <w:rsid w:val="00E464F7"/>
    <w:rsid w:val="00EA1072"/>
    <w:rsid w:val="00EB4996"/>
    <w:rsid w:val="00EC70CF"/>
    <w:rsid w:val="00F334DC"/>
    <w:rsid w:val="00F62203"/>
    <w:rsid w:val="00FD0ACA"/>
    <w:rsid w:val="29F4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61654D2"/>
  <w15:chartTrackingRefBased/>
  <w15:docId w15:val="{ED17F6B5-3D17-4726-A495-49922A071F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Naslov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"/>
    <w:qFormat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Podrazumevanifontpasusa" w:default="1">
    <w:name w:val="Default Paragraph Font"/>
    <w:semiHidden/>
  </w:style>
  <w:style w:type="table" w:styleId="Normalnatabela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e" w:default="1">
    <w:name w:val="No List"/>
    <w:semiHidden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naslov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nouvlapasusa">
    <w:name w:val="Normal Indent"/>
    <w:basedOn w:val="Normal"/>
    <w:pPr>
      <w:ind w:left="900" w:hanging="900"/>
    </w:pPr>
  </w:style>
  <w:style w:type="paragraph" w:styleId="SADRAJ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SADRAJ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Zaglavljestranice">
    <w:name w:val="header"/>
    <w:basedOn w:val="Normal"/>
    <w:pPr>
      <w:tabs>
        <w:tab w:val="center" w:pos="4320"/>
        <w:tab w:val="right" w:pos="8640"/>
      </w:tabs>
    </w:pPr>
  </w:style>
  <w:style w:type="paragraph" w:styleId="Podnojestranice">
    <w:name w:val="footer"/>
    <w:basedOn w:val="Normal"/>
    <w:pPr>
      <w:tabs>
        <w:tab w:val="center" w:pos="4320"/>
        <w:tab w:val="right" w:pos="8640"/>
      </w:tabs>
    </w:pPr>
  </w:style>
  <w:style w:type="character" w:styleId="Brojstranice">
    <w:name w:val="page number"/>
    <w:basedOn w:val="Podrazumevanifontpasusa"/>
  </w:style>
  <w:style w:type="paragraph" w:styleId="SADRAJ4">
    <w:name w:val="toc 4"/>
    <w:basedOn w:val="Normal"/>
    <w:next w:val="Normal"/>
    <w:autoRedefine/>
    <w:semiHidden/>
    <w:pPr>
      <w:ind w:left="600"/>
    </w:pPr>
  </w:style>
  <w:style w:type="paragraph" w:styleId="SADRAJ5">
    <w:name w:val="toc 5"/>
    <w:basedOn w:val="Normal"/>
    <w:next w:val="Normal"/>
    <w:autoRedefine/>
    <w:semiHidden/>
    <w:pPr>
      <w:ind w:left="800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Teloteksta">
    <w:name w:val="Body Text"/>
    <w:basedOn w:val="Normal"/>
    <w:pPr>
      <w:keepLines/>
      <w:spacing w:after="120"/>
      <w:ind w:left="720"/>
    </w:pPr>
  </w:style>
  <w:style w:type="paragraph" w:styleId="SADRAJ6">
    <w:name w:val="toc 6"/>
    <w:basedOn w:val="Normal"/>
    <w:next w:val="Normal"/>
    <w:autoRedefine/>
    <w:semiHidden/>
    <w:pPr>
      <w:ind w:left="1000"/>
    </w:pPr>
  </w:style>
  <w:style w:type="paragraph" w:styleId="SADRAJ7">
    <w:name w:val="toc 7"/>
    <w:basedOn w:val="Normal"/>
    <w:next w:val="Normal"/>
    <w:autoRedefine/>
    <w:semiHidden/>
    <w:pPr>
      <w:ind w:left="1200"/>
    </w:pPr>
  </w:style>
  <w:style w:type="paragraph" w:styleId="SADRAJ8">
    <w:name w:val="toc 8"/>
    <w:basedOn w:val="Normal"/>
    <w:next w:val="Normal"/>
    <w:autoRedefine/>
    <w:semiHidden/>
    <w:pPr>
      <w:ind w:left="1400"/>
    </w:pPr>
  </w:style>
  <w:style w:type="paragraph" w:styleId="SADRAJ9">
    <w:name w:val="toc 9"/>
    <w:basedOn w:val="Normal"/>
    <w:next w:val="Normal"/>
    <w:autoRedefine/>
    <w:semiHidden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styleId="paraspace" w:customStyle="1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2.png" Id="R7aad29ccb3354c9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ProjectPlan.dot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Plan</dc:title>
  <dc:subject>C-Registration System</dc:subject>
  <dc:creator>Wylie College</dc:creator>
  <keywords/>
  <dc:description/>
  <lastModifiedBy>Anastasija Mijaljevic</lastModifiedBy>
  <revision>59</revision>
  <lastPrinted>1999-04-23T21:49:00.0000000Z</lastPrinted>
  <dcterms:created xsi:type="dcterms:W3CDTF">2022-10-24T16:38:00.0000000Z</dcterms:created>
  <dcterms:modified xsi:type="dcterms:W3CDTF">2022-10-24T17:15:02.1401894Z</dcterms:modified>
</coreProperties>
</file>